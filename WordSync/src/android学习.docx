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CA" w:rsidRDefault="00B101CA" w:rsidP="00D31D50">
      <w:pPr>
        <w:spacing w:line="220" w:lineRule="atLeast"/>
      </w:pPr>
      <w:r>
        <w:rPr>
          <w:rFonts w:hint="eastAsia"/>
        </w:rPr>
        <w:t>第一天</w:t>
      </w:r>
    </w:p>
    <w:p w:rsidR="00B101CA" w:rsidRDefault="00B101CA" w:rsidP="005206E9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首先是</w:t>
      </w:r>
      <w:r>
        <w:t>lable</w:t>
      </w:r>
      <w:r>
        <w:rPr>
          <w:rFonts w:hint="eastAsia"/>
        </w:rPr>
        <w:t>的使用</w:t>
      </w:r>
      <w:r>
        <w:t>androidManifest.xml</w:t>
      </w:r>
      <w:r>
        <w:rPr>
          <w:rFonts w:hint="eastAsia"/>
        </w:rPr>
        <w:t>中配置每个</w:t>
      </w:r>
      <w:r>
        <w:t>Activity</w:t>
      </w:r>
      <w:r>
        <w:rPr>
          <w:rFonts w:hint="eastAsia"/>
        </w:rPr>
        <w:t>的</w:t>
      </w:r>
      <w:r>
        <w:t>lable</w:t>
      </w:r>
    </w:p>
    <w:p w:rsidR="00B101CA" w:rsidRDefault="00B101CA" w:rsidP="005206E9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首先为我们的</w:t>
      </w:r>
      <w:r>
        <w:t>activity</w:t>
      </w:r>
      <w:r>
        <w:rPr>
          <w:rFonts w:hint="eastAsia"/>
        </w:rPr>
        <w:t>设置个</w:t>
      </w:r>
      <w:r>
        <w:t>lable</w:t>
      </w:r>
    </w:p>
    <w:p w:rsidR="00B101CA" w:rsidRDefault="00B101CA" w:rsidP="005206E9">
      <w:pPr>
        <w:pStyle w:val="ListParagraph"/>
        <w:spacing w:line="220" w:lineRule="atLeast"/>
        <w:ind w:left="720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412.5pt;height:48pt;visibility:visible">
            <v:imagedata r:id="rId7" o:title=""/>
          </v:shape>
        </w:pict>
      </w:r>
    </w:p>
    <w:p w:rsidR="00B101CA" w:rsidRDefault="00B101CA" w:rsidP="005206E9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效果如图（就是标题栏的内容）</w:t>
      </w:r>
    </w:p>
    <w:p w:rsidR="00B101CA" w:rsidRDefault="00B101CA" w:rsidP="005206E9">
      <w:pPr>
        <w:pStyle w:val="ListParagraph"/>
        <w:spacing w:line="220" w:lineRule="atLeast"/>
        <w:ind w:left="720" w:firstLineChars="0" w:firstLine="0"/>
      </w:pPr>
      <w:r>
        <w:rPr>
          <w:noProof/>
        </w:rPr>
        <w:pict>
          <v:shape id="图片 6" o:spid="_x0000_i1026" type="#_x0000_t75" style="width:221.25pt;height:367.5pt;visibility:visible">
            <v:imagedata r:id="rId8" o:title=""/>
          </v:shape>
        </w:pict>
      </w:r>
    </w:p>
    <w:p w:rsidR="00B101CA" w:rsidRDefault="00B101CA" w:rsidP="005206E9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t>Activity.this</w:t>
      </w:r>
      <w:r>
        <w:rPr>
          <w:rFonts w:hint="eastAsia"/>
        </w:rPr>
        <w:t>和</w:t>
      </w:r>
      <w:r>
        <w:t>this</w:t>
      </w:r>
      <w:r>
        <w:rPr>
          <w:rFonts w:hint="eastAsia"/>
        </w:rPr>
        <w:t>的区别（在内部类中）</w:t>
      </w:r>
    </w:p>
    <w:p w:rsidR="00B101CA" w:rsidRDefault="00B101CA" w:rsidP="00A41CA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首先要明确，</w:t>
      </w:r>
      <w:r>
        <w:t>this</w:t>
      </w:r>
      <w:r>
        <w:rPr>
          <w:rFonts w:hint="eastAsia"/>
        </w:rPr>
        <w:t>指的是当前类的引用，所以在内部类中，</w:t>
      </w:r>
      <w:r>
        <w:t>this</w:t>
      </w:r>
      <w:r>
        <w:rPr>
          <w:rFonts w:hint="eastAsia"/>
        </w:rPr>
        <w:t>不在代表当前的</w:t>
      </w:r>
      <w:r>
        <w:t>acticity</w:t>
      </w:r>
      <w:r>
        <w:rPr>
          <w:rFonts w:hint="eastAsia"/>
        </w:rPr>
        <w:t>，而是内部类如下图</w:t>
      </w:r>
    </w:p>
    <w:p w:rsidR="00B101CA" w:rsidRDefault="00B101CA" w:rsidP="00A41CA5">
      <w:pPr>
        <w:pStyle w:val="ListParagraph"/>
        <w:spacing w:line="220" w:lineRule="atLeast"/>
        <w:ind w:left="720" w:firstLineChars="0" w:firstLine="0"/>
      </w:pPr>
      <w:r>
        <w:rPr>
          <w:noProof/>
        </w:rPr>
        <w:pict>
          <v:shape id="图片 9" o:spid="_x0000_i1027" type="#_x0000_t75" style="width:411.75pt;height:209.25pt;visibility:visible">
            <v:imagedata r:id="rId9" o:title=""/>
          </v:shape>
        </w:pict>
      </w:r>
    </w:p>
    <w:p w:rsidR="00B101CA" w:rsidRDefault="00B101CA" w:rsidP="005206E9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t>Menu</w:t>
      </w:r>
      <w:r>
        <w:rPr>
          <w:rFonts w:hint="eastAsia"/>
        </w:rPr>
        <w:t>菜单的使用</w:t>
      </w:r>
    </w:p>
    <w:p w:rsidR="00B101CA" w:rsidRDefault="00B101CA" w:rsidP="00F94BB7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显示菜单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第一步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现在</w:t>
      </w:r>
      <w:r>
        <w:t>res</w:t>
      </w:r>
      <w:r>
        <w:rPr>
          <w:rFonts w:hint="eastAsia"/>
        </w:rPr>
        <w:t>中新建文件夹</w:t>
      </w:r>
      <w:r>
        <w:t>menu</w:t>
      </w:r>
      <w:r>
        <w:rPr>
          <w:rFonts w:hint="eastAsia"/>
        </w:rPr>
        <w:t>，然后新建</w:t>
      </w:r>
      <w:r>
        <w:t>main.xml</w:t>
      </w:r>
      <w:r>
        <w:rPr>
          <w:rFonts w:hint="eastAsia"/>
        </w:rPr>
        <w:t>文件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在向新建的</w:t>
      </w:r>
      <w:r>
        <w:t>main.xml</w:t>
      </w:r>
      <w:r>
        <w:rPr>
          <w:rFonts w:hint="eastAsia"/>
        </w:rPr>
        <w:t>文件中添加代码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t>&lt;item/&gt;</w:t>
      </w:r>
      <w:r>
        <w:rPr>
          <w:rFonts w:hint="eastAsia"/>
        </w:rPr>
        <w:t>标签创建具体的菜单项，给其分配</w:t>
      </w:r>
      <w:r>
        <w:t xml:space="preserve">id </w:t>
      </w:r>
      <w:r>
        <w:rPr>
          <w:rFonts w:hint="eastAsia"/>
        </w:rPr>
        <w:t>和</w:t>
      </w:r>
      <w:r>
        <w:t>title</w:t>
      </w:r>
      <w:r>
        <w:rPr>
          <w:rFonts w:hint="eastAsia"/>
        </w:rPr>
        <w:t>（显示的菜单选项）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t>&lt;item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t>Android : id = “@+id/item_add”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t>Android :title = “</w:t>
      </w:r>
      <w:r>
        <w:rPr>
          <w:rFonts w:hint="eastAsia"/>
        </w:rPr>
        <w:t>添加</w:t>
      </w:r>
      <w:r>
        <w:t>”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t>/&gt;</w:t>
      </w:r>
    </w:p>
    <w:p w:rsidR="00B101CA" w:rsidRPr="00F94BB7" w:rsidRDefault="00B101CA" w:rsidP="00F94BB7">
      <w:pPr>
        <w:shd w:val="clear" w:color="auto" w:fill="2B2B2B"/>
        <w:tabs>
          <w:tab w:val="left" w:pos="64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A9B7C6"/>
          <w:sz w:val="27"/>
          <w:szCs w:val="27"/>
        </w:rPr>
      </w:pPr>
      <w:r>
        <w:rPr>
          <w:rFonts w:ascii="宋体" w:eastAsia="宋体" w:hAnsi="宋体" w:cs="宋体"/>
          <w:color w:val="E8BF6A"/>
          <w:sz w:val="27"/>
          <w:szCs w:val="27"/>
        </w:rPr>
        <w:tab/>
      </w:r>
      <w:r w:rsidRPr="00F94BB7">
        <w:rPr>
          <w:rFonts w:ascii="宋体" w:eastAsia="宋体" w:hAnsi="宋体" w:cs="宋体"/>
          <w:color w:val="E8BF6A"/>
          <w:sz w:val="27"/>
          <w:szCs w:val="27"/>
        </w:rPr>
        <w:t>&lt;item</w:t>
      </w:r>
      <w:r w:rsidRPr="00F94BB7">
        <w:rPr>
          <w:rFonts w:ascii="宋体" w:eastAsia="宋体" w:hAnsi="宋体" w:cs="宋体"/>
          <w:color w:val="E8BF6A"/>
          <w:sz w:val="27"/>
          <w:szCs w:val="27"/>
        </w:rPr>
        <w:br/>
        <w:t xml:space="preserve">    </w:t>
      </w:r>
      <w:r w:rsidRPr="00F94BB7">
        <w:rPr>
          <w:rFonts w:ascii="宋体" w:eastAsia="宋体" w:hAnsi="宋体" w:cs="宋体"/>
          <w:color w:val="9876AA"/>
          <w:sz w:val="27"/>
          <w:szCs w:val="27"/>
        </w:rPr>
        <w:t>android</w:t>
      </w:r>
      <w:r w:rsidRPr="00F94BB7">
        <w:rPr>
          <w:rFonts w:ascii="宋体" w:eastAsia="宋体" w:hAnsi="宋体" w:cs="宋体"/>
          <w:color w:val="BABABA"/>
          <w:sz w:val="27"/>
          <w:szCs w:val="27"/>
        </w:rPr>
        <w:t>:id=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t>"@+id/item_remove"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br/>
        <w:t xml:space="preserve">    </w:t>
      </w:r>
      <w:r w:rsidRPr="00F94BB7">
        <w:rPr>
          <w:rFonts w:ascii="宋体" w:eastAsia="宋体" w:hAnsi="宋体" w:cs="宋体"/>
          <w:color w:val="9876AA"/>
          <w:sz w:val="27"/>
          <w:szCs w:val="27"/>
        </w:rPr>
        <w:t>android</w:t>
      </w:r>
      <w:r w:rsidRPr="00F94BB7">
        <w:rPr>
          <w:rFonts w:ascii="宋体" w:eastAsia="宋体" w:hAnsi="宋体" w:cs="宋体"/>
          <w:color w:val="BABABA"/>
          <w:sz w:val="27"/>
          <w:szCs w:val="27"/>
        </w:rPr>
        <w:t>:title=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t>"</w:t>
      </w:r>
      <w:r w:rsidRPr="00F94BB7">
        <w:rPr>
          <w:rFonts w:ascii="宋体" w:eastAsia="宋体" w:hAnsi="宋体" w:cs="宋体" w:hint="eastAsia"/>
          <w:color w:val="6A8759"/>
          <w:sz w:val="27"/>
          <w:szCs w:val="27"/>
        </w:rPr>
        <w:t>删除</w:t>
      </w:r>
      <w:r w:rsidRPr="00F94BB7">
        <w:rPr>
          <w:rFonts w:ascii="宋体" w:eastAsia="宋体" w:hAnsi="宋体" w:cs="宋体"/>
          <w:color w:val="6A8759"/>
          <w:sz w:val="27"/>
          <w:szCs w:val="27"/>
        </w:rPr>
        <w:t xml:space="preserve">" </w:t>
      </w:r>
      <w:r w:rsidRPr="00F94BB7">
        <w:rPr>
          <w:rFonts w:ascii="宋体" w:eastAsia="宋体" w:hAnsi="宋体" w:cs="宋体"/>
          <w:color w:val="E8BF6A"/>
          <w:sz w:val="27"/>
          <w:szCs w:val="27"/>
        </w:rPr>
        <w:t>/&gt;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第二步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在</w:t>
      </w:r>
      <w:r>
        <w:t>activity</w:t>
      </w:r>
      <w:r>
        <w:rPr>
          <w:rFonts w:hint="eastAsia"/>
        </w:rPr>
        <w:t>中重写</w:t>
      </w:r>
      <w:r>
        <w:t>OnCreateOptionsMenu</w:t>
      </w:r>
      <w:r>
        <w:rPr>
          <w:rFonts w:hint="eastAsia"/>
        </w:rPr>
        <w:t>方法</w:t>
      </w:r>
    </w:p>
    <w:p w:rsidR="00B101CA" w:rsidRDefault="00B101CA" w:rsidP="00276DF1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（创建出</w:t>
      </w:r>
      <w:r>
        <w:t>menu</w:t>
      </w:r>
      <w:r>
        <w:rPr>
          <w:rFonts w:hint="eastAsia"/>
        </w:rPr>
        <w:t>菜单）</w:t>
      </w:r>
    </w:p>
    <w:p w:rsidR="00B101CA" w:rsidRDefault="00B101CA" w:rsidP="00276DF1">
      <w:pPr>
        <w:spacing w:line="220" w:lineRule="atLeast"/>
      </w:pPr>
      <w:r>
        <w:tab/>
      </w:r>
      <w:r>
        <w:rPr>
          <w:rFonts w:hint="eastAsia"/>
        </w:rPr>
        <w:t>并且用</w:t>
      </w:r>
      <w:r>
        <w:t>getMenuInflater().inflater(“R.menu.main”,Menu)</w:t>
      </w:r>
    </w:p>
    <w:p w:rsidR="00B101CA" w:rsidRDefault="00B101CA" w:rsidP="00276DF1">
      <w:pPr>
        <w:spacing w:line="220" w:lineRule="atLeast"/>
      </w:pPr>
      <w:r>
        <w:rPr>
          <w:noProof/>
        </w:rPr>
        <w:pict>
          <v:shape id="图片 12" o:spid="_x0000_i1028" type="#_x0000_t75" style="width:410.25pt;height:191.25pt;visibility:visible">
            <v:imagedata r:id="rId10" o:title=""/>
          </v:shape>
        </w:pic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效果</w:t>
      </w:r>
    </w:p>
    <w:p w:rsidR="00B101CA" w:rsidRDefault="00B101CA" w:rsidP="00276DF1">
      <w:pPr>
        <w:spacing w:line="220" w:lineRule="atLeast"/>
        <w:ind w:firstLine="720"/>
      </w:pPr>
      <w:r>
        <w:rPr>
          <w:noProof/>
        </w:rPr>
        <w:pict>
          <v:shape id="图片 15" o:spid="_x0000_i1029" type="#_x0000_t75" style="width:220.5pt;height:159pt;visibility:visible">
            <v:imagedata r:id="rId11" o:title=""/>
          </v:shape>
        </w:pic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第三步</w: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给菜单选项添加点击事件</w: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重写</w:t>
      </w:r>
      <w:r>
        <w:t>OnOptionItemSelected</w:t>
      </w:r>
      <w:r>
        <w:rPr>
          <w:rFonts w:hint="eastAsia"/>
        </w:rPr>
        <w:t>方法（为菜单添加事件）</w:t>
      </w:r>
    </w:p>
    <w:p w:rsidR="00B101CA" w:rsidRDefault="00B101CA" w:rsidP="00276DF1">
      <w:pPr>
        <w:spacing w:line="220" w:lineRule="atLeast"/>
        <w:ind w:firstLine="720"/>
      </w:pPr>
      <w:r>
        <w:rPr>
          <w:rFonts w:hint="eastAsia"/>
        </w:rPr>
        <w:t>并用其参数获取</w:t>
      </w:r>
      <w:r>
        <w:t>id</w:t>
      </w:r>
      <w:r>
        <w:rPr>
          <w:rFonts w:hint="eastAsia"/>
        </w:rPr>
        <w:t>，通过</w:t>
      </w:r>
      <w:r>
        <w:t>id</w:t>
      </w:r>
      <w:r>
        <w:rPr>
          <w:rFonts w:hint="eastAsia"/>
        </w:rPr>
        <w:t>比对，确定点击的是什么</w:t>
      </w: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</w:p>
    <w:p w:rsidR="00B101CA" w:rsidRDefault="00B101CA" w:rsidP="00A65795">
      <w:pPr>
        <w:pStyle w:val="ListParagraph"/>
        <w:spacing w:line="220" w:lineRule="atLeast"/>
        <w:ind w:left="720" w:firstLineChars="0" w:firstLine="0"/>
      </w:pPr>
    </w:p>
    <w:p w:rsidR="00B101CA" w:rsidRDefault="00B101CA" w:rsidP="005206E9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重写方法快捷键</w:t>
      </w:r>
      <w:r>
        <w:t>alt+o</w:t>
      </w:r>
      <w:r>
        <w:rPr>
          <w:rFonts w:hint="eastAsia"/>
        </w:rPr>
        <w:t>，提示代码</w:t>
      </w:r>
      <w:r>
        <w:t xml:space="preserve"> alt+enter</w:t>
      </w:r>
    </w:p>
    <w:p w:rsidR="00B101CA" w:rsidRDefault="00B101CA" w:rsidP="005206E9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t>Intent</w:t>
      </w:r>
    </w:p>
    <w:p w:rsidR="00B101CA" w:rsidRDefault="00B101CA" w:rsidP="00895E3F">
      <w:pPr>
        <w:widowControl w:val="0"/>
        <w:numPr>
          <w:ilvl w:val="0"/>
          <w:numId w:val="1"/>
        </w:numPr>
        <w:adjustRightInd/>
        <w:snapToGrid/>
        <w:spacing w:after="0"/>
        <w:jc w:val="both"/>
      </w:pPr>
      <w:r>
        <w:t>Intent</w:t>
      </w:r>
      <w:r>
        <w:rPr>
          <w:rFonts w:hint="eastAsia"/>
        </w:rPr>
        <w:t>（分为显式和隐式）</w:t>
      </w:r>
    </w:p>
    <w:p w:rsidR="00B101CA" w:rsidRDefault="00B101CA" w:rsidP="00895E3F">
      <w:pPr>
        <w:ind w:left="420"/>
      </w:pPr>
      <w:r>
        <w:rPr>
          <w:rFonts w:hint="eastAsia"/>
        </w:rPr>
        <w:t>显式</w:t>
      </w:r>
      <w:r>
        <w:t>Intent</w:t>
      </w:r>
    </w:p>
    <w:p w:rsidR="00B101CA" w:rsidRDefault="00B101CA" w:rsidP="00895E3F">
      <w:pPr>
        <w:ind w:left="420"/>
      </w:pPr>
      <w:r>
        <w:pict>
          <v:shape id="_x0000_i1030" type="#_x0000_t75" style="width:411.75pt;height:174.75pt">
            <v:imagedata r:id="rId12" o:title=""/>
          </v:shape>
        </w:pict>
      </w:r>
    </w:p>
    <w:p w:rsidR="00B101CA" w:rsidRDefault="00B101CA" w:rsidP="00895E3F">
      <w:pPr>
        <w:pStyle w:val="ListParagraph"/>
        <w:spacing w:line="220" w:lineRule="atLeast"/>
        <w:ind w:firstLineChars="0" w:firstLine="0"/>
      </w:pPr>
    </w:p>
    <w:p w:rsidR="00B101CA" w:rsidRDefault="00B101CA" w:rsidP="00C20670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隐式</w:t>
      </w:r>
      <w:r>
        <w:t>Intent</w:t>
      </w:r>
      <w:r>
        <w:rPr>
          <w:rFonts w:hint="eastAsia"/>
        </w:rPr>
        <w:t>：不通过直接设置意图，的方法，而是为目的</w:t>
      </w:r>
      <w:r>
        <w:t>activity</w:t>
      </w:r>
      <w:r>
        <w:rPr>
          <w:rFonts w:hint="eastAsia"/>
        </w:rPr>
        <w:t>设置</w:t>
      </w:r>
      <w:r>
        <w:t xml:space="preserve">action </w:t>
      </w:r>
      <w:r>
        <w:rPr>
          <w:rFonts w:hint="eastAsia"/>
        </w:rPr>
        <w:t>和</w:t>
      </w:r>
      <w:r>
        <w:t xml:space="preserve">category </w:t>
      </w:r>
      <w:r>
        <w:rPr>
          <w:rFonts w:hint="eastAsia"/>
        </w:rPr>
        <w:t>，然后设置</w:t>
      </w:r>
      <w:r>
        <w:t>Intent</w:t>
      </w:r>
      <w:r>
        <w:rPr>
          <w:rFonts w:hint="eastAsia"/>
        </w:rPr>
        <w:t>相应的</w:t>
      </w:r>
      <w:r>
        <w:t>action</w:t>
      </w:r>
      <w:r>
        <w:rPr>
          <w:rFonts w:hint="eastAsia"/>
        </w:rPr>
        <w:t>和</w:t>
      </w:r>
      <w:r>
        <w:t>category</w:t>
      </w:r>
      <w:r>
        <w:rPr>
          <w:rFonts w:hint="eastAsia"/>
        </w:rPr>
        <w:t>即可跳转</w:t>
      </w:r>
    </w:p>
    <w:p w:rsidR="00B101CA" w:rsidRDefault="00B101CA" w:rsidP="00C20670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原理：在</w:t>
      </w:r>
      <w:r>
        <w:t>action</w:t>
      </w:r>
      <w:r>
        <w:rPr>
          <w:rFonts w:hint="eastAsia"/>
        </w:rPr>
        <w:t>标签中我们指定了当前活动可以响应的意图（</w:t>
      </w:r>
      <w:r>
        <w:t>action</w:t>
      </w:r>
      <w:r>
        <w:rPr>
          <w:rFonts w:hint="eastAsia"/>
        </w:rPr>
        <w:t>），再加上</w:t>
      </w:r>
      <w:r>
        <w:t>category</w:t>
      </w:r>
      <w:r>
        <w:rPr>
          <w:rFonts w:hint="eastAsia"/>
        </w:rPr>
        <w:t>包含一些附加信息</w:t>
      </w:r>
    </w:p>
    <w:p w:rsidR="00B101CA" w:rsidRDefault="00B101CA" w:rsidP="00C20670">
      <w:pPr>
        <w:pStyle w:val="ListParagraph"/>
        <w:spacing w:line="220" w:lineRule="atLeast"/>
        <w:ind w:left="720" w:firstLineChars="0" w:firstLine="0"/>
      </w:pPr>
      <w:r>
        <w:rPr>
          <w:noProof/>
        </w:rPr>
        <w:pict>
          <v:shape id="图片 1" o:spid="_x0000_i1031" type="#_x0000_t75" style="width:411pt;height:168pt;visibility:visible">
            <v:imagedata r:id="rId13" o:title=""/>
          </v:shape>
        </w:pict>
      </w:r>
    </w:p>
    <w:p w:rsidR="00B101CA" w:rsidRDefault="00B101CA" w:rsidP="00C20670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设置</w:t>
      </w:r>
      <w:r>
        <w:t>Intent</w:t>
      </w:r>
    </w:p>
    <w:p w:rsidR="00B101CA" w:rsidRDefault="00B101CA" w:rsidP="00C20670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由于采用默认的</w:t>
      </w:r>
      <w:r>
        <w:t>category</w:t>
      </w:r>
      <w:r>
        <w:rPr>
          <w:rFonts w:hint="eastAsia"/>
        </w:rPr>
        <w:t>，所以跳转不用配置</w:t>
      </w:r>
      <w:r>
        <w:t>category</w:t>
      </w:r>
    </w:p>
    <w:p w:rsidR="00B101CA" w:rsidRDefault="00B101CA" w:rsidP="00C20670">
      <w:pPr>
        <w:pStyle w:val="ListParagraph"/>
        <w:spacing w:line="220" w:lineRule="atLeast"/>
        <w:ind w:left="720" w:firstLineChars="0" w:firstLine="0"/>
        <w:rPr>
          <w:noProof/>
        </w:rPr>
      </w:pPr>
      <w:r>
        <w:rPr>
          <w:noProof/>
        </w:rPr>
        <w:pict>
          <v:shape id="图片 4" o:spid="_x0000_i1032" type="#_x0000_t75" style="width:415.5pt;height:51.75pt;visibility:visible">
            <v:imagedata r:id="rId14" o:title=""/>
          </v:shape>
        </w:pict>
      </w:r>
    </w:p>
    <w:p w:rsidR="00B101CA" w:rsidRDefault="00B101CA" w:rsidP="00C20670">
      <w:pPr>
        <w:pStyle w:val="ListParagraph"/>
        <w:spacing w:line="220" w:lineRule="atLeast"/>
        <w:ind w:left="720" w:firstLineChars="0" w:firstLine="0"/>
        <w:rPr>
          <w:noProof/>
        </w:rPr>
      </w:pPr>
    </w:p>
    <w:p w:rsidR="00B101CA" w:rsidRDefault="00B101CA" w:rsidP="00C20670">
      <w:pPr>
        <w:pStyle w:val="ListParagraph"/>
        <w:spacing w:line="220" w:lineRule="atLeast"/>
        <w:ind w:left="720" w:firstLineChars="0" w:firstLine="0"/>
        <w:rPr>
          <w:noProof/>
        </w:rPr>
      </w:pPr>
      <w:r>
        <w:rPr>
          <w:rFonts w:hint="eastAsia"/>
          <w:noProof/>
        </w:rPr>
        <w:t>如果</w:t>
      </w:r>
      <w:r>
        <w:rPr>
          <w:noProof/>
        </w:rPr>
        <w:t>action</w:t>
      </w:r>
      <w:r>
        <w:rPr>
          <w:rFonts w:hint="eastAsia"/>
          <w:noProof/>
        </w:rPr>
        <w:t>和</w:t>
      </w:r>
      <w:r>
        <w:rPr>
          <w:noProof/>
        </w:rPr>
        <w:t>category</w:t>
      </w:r>
      <w:r>
        <w:rPr>
          <w:rFonts w:hint="eastAsia"/>
          <w:noProof/>
        </w:rPr>
        <w:t>其中一个不匹配</w:t>
      </w:r>
    </w:p>
    <w:p w:rsidR="00B101CA" w:rsidRDefault="00B101CA" w:rsidP="00C20670">
      <w:pPr>
        <w:pStyle w:val="ListParagraph"/>
        <w:spacing w:line="220" w:lineRule="atLeast"/>
        <w:ind w:left="720" w:firstLineChars="0" w:firstLine="0"/>
      </w:pPr>
      <w:r>
        <w:pict>
          <v:shape id="_x0000_i1033" type="#_x0000_t75" style="width:408pt;height:161.25pt">
            <v:imagedata r:id="rId15" o:title=""/>
          </v:shape>
        </w:pict>
      </w:r>
    </w:p>
    <w:p w:rsidR="00B101CA" w:rsidRDefault="00B101CA" w:rsidP="005206E9">
      <w:pPr>
        <w:pStyle w:val="ListParagraph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通过隐式开启浏览器</w:t>
      </w:r>
      <w:r>
        <w:t xml:space="preserve">  </w:t>
      </w:r>
      <w:r>
        <w:rPr>
          <w:rFonts w:hint="eastAsia"/>
        </w:rPr>
        <w:t>打开网页</w:t>
      </w:r>
    </w:p>
    <w:p w:rsidR="00B101CA" w:rsidRDefault="00B101CA" w:rsidP="006D3F88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方法一</w:t>
      </w:r>
    </w:p>
    <w:p w:rsidR="00B101CA" w:rsidRDefault="00B101CA" w:rsidP="00C07666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先隐式的设置</w:t>
      </w:r>
      <w:r>
        <w:t>Intent</w:t>
      </w:r>
      <w:r>
        <w:rPr>
          <w:rFonts w:hint="eastAsia"/>
        </w:rPr>
        <w:t>的</w:t>
      </w:r>
      <w:r>
        <w:t>action</w:t>
      </w:r>
      <w:r>
        <w:rPr>
          <w:rFonts w:hint="eastAsia"/>
        </w:rPr>
        <w:t>位</w:t>
      </w:r>
      <w:r>
        <w:t>Intent.ACTION_VIEW</w:t>
      </w:r>
    </w:p>
    <w:p w:rsidR="00B101CA" w:rsidRDefault="00B101CA" w:rsidP="00C07666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然后给</w:t>
      </w:r>
      <w:r>
        <w:t xml:space="preserve"> intent </w:t>
      </w:r>
      <w:r>
        <w:rPr>
          <w:rFonts w:hint="eastAsia"/>
        </w:rPr>
        <w:t>设置值</w:t>
      </w:r>
      <w:r>
        <w:t xml:space="preserve"> intent.setData(Uri.parse(String));</w:t>
      </w:r>
    </w:p>
    <w:p w:rsidR="00B101CA" w:rsidRPr="006D3F88" w:rsidRDefault="00B101CA" w:rsidP="006D3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720"/>
        <w:rPr>
          <w:rFonts w:ascii="宋体" w:eastAsia="宋体" w:hAnsi="宋体" w:cs="宋体"/>
          <w:color w:val="A9B7C6"/>
          <w:sz w:val="27"/>
          <w:szCs w:val="27"/>
        </w:rPr>
      </w:pPr>
      <w:r w:rsidRPr="006D3F88">
        <w:rPr>
          <w:rFonts w:ascii="宋体" w:eastAsia="宋体" w:hAnsi="宋体" w:cs="宋体"/>
          <w:color w:val="A9B7C6"/>
          <w:sz w:val="27"/>
          <w:szCs w:val="27"/>
        </w:rPr>
        <w:t xml:space="preserve">Intent intent = 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 xml:space="preserve">new 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Intent(Intent.</w:t>
      </w:r>
      <w:r w:rsidRPr="006D3F88">
        <w:rPr>
          <w:rFonts w:ascii="宋体" w:eastAsia="宋体" w:hAnsi="宋体" w:cs="宋体"/>
          <w:i/>
          <w:iCs/>
          <w:color w:val="9876AA"/>
          <w:sz w:val="27"/>
          <w:szCs w:val="27"/>
        </w:rPr>
        <w:t>ACTION_VIEW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)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>;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br/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intent.setData(Uri.</w:t>
      </w:r>
      <w:r w:rsidRPr="006D3F88">
        <w:rPr>
          <w:rFonts w:ascii="宋体" w:eastAsia="宋体" w:hAnsi="宋体" w:cs="宋体"/>
          <w:i/>
          <w:iCs/>
          <w:color w:val="A9B7C6"/>
          <w:sz w:val="27"/>
          <w:szCs w:val="27"/>
        </w:rPr>
        <w:t>parse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(</w:t>
      </w:r>
      <w:r w:rsidRPr="006D3F88">
        <w:rPr>
          <w:rFonts w:ascii="宋体" w:eastAsia="宋体" w:hAnsi="宋体" w:cs="宋体"/>
          <w:color w:val="6A8759"/>
          <w:sz w:val="27"/>
          <w:szCs w:val="27"/>
        </w:rPr>
        <w:t>"http://www.baidu.com"</w:t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))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>;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br/>
      </w:r>
      <w:r w:rsidRPr="006D3F88">
        <w:rPr>
          <w:rFonts w:ascii="宋体" w:eastAsia="宋体" w:hAnsi="宋体" w:cs="宋体"/>
          <w:color w:val="A9B7C6"/>
          <w:sz w:val="27"/>
          <w:szCs w:val="27"/>
        </w:rPr>
        <w:t>startActivity(intent)</w:t>
      </w:r>
      <w:r w:rsidRPr="006D3F88">
        <w:rPr>
          <w:rFonts w:ascii="宋体" w:eastAsia="宋体" w:hAnsi="宋体" w:cs="宋体"/>
          <w:color w:val="CC7832"/>
          <w:sz w:val="27"/>
          <w:szCs w:val="27"/>
        </w:rPr>
        <w:t>;</w:t>
      </w:r>
    </w:p>
    <w:p w:rsidR="00B101CA" w:rsidRDefault="00B101CA" w:rsidP="00C07666">
      <w:pPr>
        <w:pStyle w:val="ListParagraph"/>
        <w:spacing w:line="220" w:lineRule="atLeast"/>
        <w:ind w:left="720" w:firstLineChars="0" w:firstLine="0"/>
      </w:pPr>
      <w:r>
        <w:rPr>
          <w:rFonts w:hint="eastAsia"/>
        </w:rPr>
        <w:t>方法二</w:t>
      </w:r>
    </w:p>
    <w:p w:rsidR="00B101CA" w:rsidRDefault="00B101CA" w:rsidP="00C07666">
      <w:pPr>
        <w:pStyle w:val="ListParagraph"/>
        <w:spacing w:line="220" w:lineRule="atLeast"/>
        <w:ind w:left="720" w:firstLineChars="0" w:firstLine="0"/>
      </w:pPr>
    </w:p>
    <w:p w:rsidR="00B101CA" w:rsidRDefault="00B101CA" w:rsidP="005206E9">
      <w:pPr>
        <w:pStyle w:val="ListParagraph"/>
        <w:numPr>
          <w:ilvl w:val="0"/>
          <w:numId w:val="1"/>
        </w:numPr>
        <w:spacing w:line="220" w:lineRule="atLeast"/>
        <w:ind w:firstLineChars="0"/>
      </w:pPr>
    </w:p>
    <w:sectPr w:rsidR="00B101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1CA" w:rsidRDefault="00B101CA" w:rsidP="00276DF1">
      <w:pPr>
        <w:spacing w:after="0"/>
      </w:pPr>
      <w:r>
        <w:separator/>
      </w:r>
    </w:p>
  </w:endnote>
  <w:endnote w:type="continuationSeparator" w:id="0">
    <w:p w:rsidR="00B101CA" w:rsidRDefault="00B101CA" w:rsidP="00276DF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1CA" w:rsidRDefault="00B101CA" w:rsidP="00276DF1">
      <w:pPr>
        <w:spacing w:after="0"/>
      </w:pPr>
      <w:r>
        <w:separator/>
      </w:r>
    </w:p>
  </w:footnote>
  <w:footnote w:type="continuationSeparator" w:id="0">
    <w:p w:rsidR="00B101CA" w:rsidRDefault="00B101CA" w:rsidP="00276DF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04EF"/>
    <w:multiLevelType w:val="hybridMultilevel"/>
    <w:tmpl w:val="6E8C5C9A"/>
    <w:lvl w:ilvl="0" w:tplc="E3B67762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B000A48"/>
    <w:multiLevelType w:val="hybridMultilevel"/>
    <w:tmpl w:val="5DBA06A2"/>
    <w:lvl w:ilvl="0" w:tplc="6630B160">
      <w:start w:val="1"/>
      <w:numFmt w:val="decimal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97D96"/>
    <w:rsid w:val="0011451D"/>
    <w:rsid w:val="0013728C"/>
    <w:rsid w:val="0014661A"/>
    <w:rsid w:val="002266A0"/>
    <w:rsid w:val="00276DF1"/>
    <w:rsid w:val="002F3002"/>
    <w:rsid w:val="00323B43"/>
    <w:rsid w:val="00366EE7"/>
    <w:rsid w:val="003807A6"/>
    <w:rsid w:val="00395CD9"/>
    <w:rsid w:val="003D37D8"/>
    <w:rsid w:val="003E5516"/>
    <w:rsid w:val="00426133"/>
    <w:rsid w:val="004358AB"/>
    <w:rsid w:val="004F5DE6"/>
    <w:rsid w:val="0050231A"/>
    <w:rsid w:val="00511AB0"/>
    <w:rsid w:val="005206E9"/>
    <w:rsid w:val="005B5FFA"/>
    <w:rsid w:val="006D3F88"/>
    <w:rsid w:val="00762B40"/>
    <w:rsid w:val="00820D08"/>
    <w:rsid w:val="00895E3F"/>
    <w:rsid w:val="008B7726"/>
    <w:rsid w:val="00916E18"/>
    <w:rsid w:val="00962F3A"/>
    <w:rsid w:val="009A0219"/>
    <w:rsid w:val="009F024B"/>
    <w:rsid w:val="00A41CA5"/>
    <w:rsid w:val="00A65795"/>
    <w:rsid w:val="00A67310"/>
    <w:rsid w:val="00B101CA"/>
    <w:rsid w:val="00B101E8"/>
    <w:rsid w:val="00C07666"/>
    <w:rsid w:val="00C20670"/>
    <w:rsid w:val="00D31D50"/>
    <w:rsid w:val="00E16B07"/>
    <w:rsid w:val="00EF3969"/>
    <w:rsid w:val="00F13DD6"/>
    <w:rsid w:val="00F60E17"/>
    <w:rsid w:val="00F94BB7"/>
    <w:rsid w:val="00FC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206E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5206E9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206E9"/>
    <w:rPr>
      <w:rFonts w:ascii="Tahoma" w:hAnsi="Tahoma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rsid w:val="00F94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F94BB7"/>
    <w:rPr>
      <w:rFonts w:ascii="宋体" w:eastAsia="宋体" w:hAnsi="宋体" w:cs="宋体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276DF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76DF1"/>
    <w:rPr>
      <w:rFonts w:ascii="Tahoma" w:hAnsi="Tahoma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76DF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76DF1"/>
    <w:rPr>
      <w:rFonts w:ascii="Tahoma" w:hAnsi="Tahom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6060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385</TotalTime>
  <Pages>5</Pages>
  <Words>169</Words>
  <Characters>964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AutoBVT</cp:lastModifiedBy>
  <cp:revision>16</cp:revision>
  <dcterms:created xsi:type="dcterms:W3CDTF">2008-09-11T17:20:00Z</dcterms:created>
  <dcterms:modified xsi:type="dcterms:W3CDTF">2017-10-22T15:59:00Z</dcterms:modified>
</cp:coreProperties>
</file>